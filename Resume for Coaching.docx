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F3ABFB" w14:textId="77777777" w:rsidR="00816216" w:rsidRDefault="00C670E6" w:rsidP="00141A4C">
      <w:pPr>
        <w:pStyle w:val="Title"/>
      </w:pPr>
      <w:r>
        <w:t>Ian Hodge</w:t>
      </w:r>
    </w:p>
    <w:p w14:paraId="35F99FD2" w14:textId="68A26D59" w:rsidR="00C42A62" w:rsidRPr="00537DC3" w:rsidRDefault="00236390" w:rsidP="00537DC3">
      <w:r>
        <w:t>17701 east 199</w:t>
      </w:r>
      <w:r w:rsidRPr="00236390">
        <w:rPr>
          <w:vertAlign w:val="superscript"/>
        </w:rPr>
        <w:t>th</w:t>
      </w:r>
      <w:r>
        <w:t xml:space="preserve"> street, Pleasant Hill, MO 64080</w:t>
      </w:r>
      <w:r w:rsidR="00955D22">
        <w:t xml:space="preserve"> </w:t>
      </w:r>
      <w:r w:rsidR="00141A4C">
        <w:t>| </w:t>
      </w:r>
      <w:r w:rsidR="00C670E6">
        <w:t>(816) 977-6507</w:t>
      </w:r>
      <w:r w:rsidR="00141A4C">
        <w:t> | </w:t>
      </w:r>
      <w:r w:rsidR="00AC5639">
        <w:t>elitesoccerdev@gmail.com</w:t>
      </w:r>
    </w:p>
    <w:sdt>
      <w:sdtPr>
        <w:rPr>
          <w:sz w:val="24"/>
          <w:szCs w:val="28"/>
        </w:rPr>
        <w:alias w:val="Education:"/>
        <w:tag w:val="Education:"/>
        <w:id w:val="807127995"/>
        <w:placeholder>
          <w:docPart w:val="FE366480A991464183701539537BE275"/>
        </w:placeholder>
        <w:temporary/>
        <w:showingPlcHdr/>
        <w15:appearance w15:val="hidden"/>
      </w:sdtPr>
      <w:sdtEndPr/>
      <w:sdtContent>
        <w:p w14:paraId="30C3B072" w14:textId="77777777" w:rsidR="006270A9" w:rsidRPr="00E417A3" w:rsidRDefault="009D5933">
          <w:pPr>
            <w:pStyle w:val="Heading1"/>
            <w:rPr>
              <w:sz w:val="24"/>
              <w:szCs w:val="28"/>
            </w:rPr>
          </w:pPr>
          <w:r w:rsidRPr="00E417A3">
            <w:rPr>
              <w:sz w:val="24"/>
              <w:szCs w:val="28"/>
            </w:rPr>
            <w:t>Education</w:t>
          </w:r>
        </w:p>
      </w:sdtContent>
    </w:sdt>
    <w:p w14:paraId="5E54E326" w14:textId="76AF03D9" w:rsidR="006270A9" w:rsidRPr="00E417A3" w:rsidRDefault="00C670E6">
      <w:pPr>
        <w:pStyle w:val="Heading2"/>
        <w:rPr>
          <w:sz w:val="22"/>
          <w:szCs w:val="24"/>
        </w:rPr>
      </w:pPr>
      <w:r w:rsidRPr="00E417A3">
        <w:rPr>
          <w:sz w:val="22"/>
          <w:szCs w:val="24"/>
        </w:rPr>
        <w:t>Un</w:t>
      </w:r>
      <w:r w:rsidR="000A115A" w:rsidRPr="00E417A3">
        <w:rPr>
          <w:sz w:val="22"/>
          <w:szCs w:val="24"/>
        </w:rPr>
        <w:t>iversity of missouri-kansas city</w:t>
      </w:r>
      <w:r w:rsidR="00CA5894" w:rsidRPr="00E417A3">
        <w:rPr>
          <w:sz w:val="22"/>
          <w:szCs w:val="24"/>
        </w:rPr>
        <w:t xml:space="preserve"> </w:t>
      </w:r>
      <w:r w:rsidR="000A115A" w:rsidRPr="00E417A3">
        <w:rPr>
          <w:sz w:val="22"/>
          <w:szCs w:val="24"/>
        </w:rPr>
        <w:t>2016-</w:t>
      </w:r>
      <w:r w:rsidR="002272C6">
        <w:rPr>
          <w:sz w:val="22"/>
          <w:szCs w:val="24"/>
        </w:rPr>
        <w:t>2020</w:t>
      </w:r>
    </w:p>
    <w:p w14:paraId="799B0B8F" w14:textId="77777777" w:rsidR="006270A9" w:rsidRPr="00E417A3" w:rsidRDefault="009D5933" w:rsidP="001B29CF">
      <w:pPr>
        <w:pStyle w:val="ListBullet"/>
        <w:rPr>
          <w:sz w:val="20"/>
          <w:szCs w:val="20"/>
        </w:rPr>
      </w:pPr>
      <w:r w:rsidRPr="00E417A3">
        <w:rPr>
          <w:sz w:val="20"/>
          <w:szCs w:val="20"/>
        </w:rPr>
        <w:t xml:space="preserve">Major: </w:t>
      </w:r>
      <w:r w:rsidR="000A115A" w:rsidRPr="00E417A3">
        <w:rPr>
          <w:sz w:val="20"/>
          <w:szCs w:val="20"/>
        </w:rPr>
        <w:t>Health Sciences</w:t>
      </w:r>
    </w:p>
    <w:p w14:paraId="4C175639" w14:textId="06685DE5" w:rsidR="000A115A" w:rsidRDefault="009D5933" w:rsidP="00F5040C">
      <w:pPr>
        <w:pStyle w:val="ListBullet"/>
        <w:rPr>
          <w:sz w:val="20"/>
          <w:szCs w:val="20"/>
        </w:rPr>
      </w:pPr>
      <w:r w:rsidRPr="00E417A3">
        <w:rPr>
          <w:sz w:val="20"/>
          <w:szCs w:val="20"/>
        </w:rPr>
        <w:t xml:space="preserve">Minor: </w:t>
      </w:r>
      <w:r w:rsidR="000A115A" w:rsidRPr="00E417A3">
        <w:rPr>
          <w:sz w:val="20"/>
          <w:szCs w:val="20"/>
        </w:rPr>
        <w:t>Exercise Science</w:t>
      </w:r>
      <w:r w:rsidR="002272C6">
        <w:rPr>
          <w:sz w:val="20"/>
          <w:szCs w:val="20"/>
        </w:rPr>
        <w:t>/Chemistry</w:t>
      </w:r>
    </w:p>
    <w:p w14:paraId="283B7BE6" w14:textId="6B74E973" w:rsidR="00E02BA4" w:rsidRPr="00E417A3" w:rsidRDefault="00E02BA4" w:rsidP="00F5040C">
      <w:pPr>
        <w:pStyle w:val="ListBullet"/>
        <w:rPr>
          <w:sz w:val="20"/>
          <w:szCs w:val="20"/>
        </w:rPr>
      </w:pPr>
      <w:r>
        <w:rPr>
          <w:sz w:val="20"/>
          <w:szCs w:val="20"/>
        </w:rPr>
        <w:t>Dean’s List</w:t>
      </w:r>
    </w:p>
    <w:p w14:paraId="42C058D3" w14:textId="77777777" w:rsidR="006270A9" w:rsidRPr="00E417A3" w:rsidRDefault="000A115A">
      <w:pPr>
        <w:pStyle w:val="Heading2"/>
        <w:rPr>
          <w:sz w:val="22"/>
          <w:szCs w:val="24"/>
        </w:rPr>
      </w:pPr>
      <w:r w:rsidRPr="00E417A3">
        <w:rPr>
          <w:sz w:val="22"/>
          <w:szCs w:val="24"/>
        </w:rPr>
        <w:t>Greenville University</w:t>
      </w:r>
      <w:r w:rsidR="009D5933" w:rsidRPr="00E417A3">
        <w:rPr>
          <w:sz w:val="22"/>
          <w:szCs w:val="24"/>
        </w:rPr>
        <w:t> </w:t>
      </w:r>
      <w:r w:rsidRPr="00E417A3">
        <w:rPr>
          <w:sz w:val="22"/>
          <w:szCs w:val="24"/>
        </w:rPr>
        <w:t>2015-2016</w:t>
      </w:r>
    </w:p>
    <w:p w14:paraId="681C6134" w14:textId="77777777" w:rsidR="006270A9" w:rsidRPr="00E417A3" w:rsidRDefault="009D5933">
      <w:pPr>
        <w:pStyle w:val="ListBullet"/>
        <w:rPr>
          <w:sz w:val="20"/>
          <w:szCs w:val="20"/>
        </w:rPr>
      </w:pPr>
      <w:r w:rsidRPr="00E417A3">
        <w:rPr>
          <w:sz w:val="20"/>
          <w:szCs w:val="20"/>
        </w:rPr>
        <w:t xml:space="preserve">Major: </w:t>
      </w:r>
      <w:r w:rsidR="000A115A" w:rsidRPr="00E417A3">
        <w:rPr>
          <w:sz w:val="20"/>
          <w:szCs w:val="20"/>
        </w:rPr>
        <w:t>Health Sciences</w:t>
      </w:r>
    </w:p>
    <w:p w14:paraId="23C9FDD4" w14:textId="67C7531C" w:rsidR="006270A9" w:rsidRDefault="009D5933">
      <w:pPr>
        <w:pStyle w:val="ListBullet"/>
        <w:rPr>
          <w:sz w:val="20"/>
          <w:szCs w:val="20"/>
        </w:rPr>
      </w:pPr>
      <w:r w:rsidRPr="00E417A3">
        <w:rPr>
          <w:sz w:val="20"/>
          <w:szCs w:val="20"/>
        </w:rPr>
        <w:t xml:space="preserve">Minor: </w:t>
      </w:r>
      <w:r w:rsidR="000A115A" w:rsidRPr="00E417A3">
        <w:rPr>
          <w:sz w:val="20"/>
          <w:szCs w:val="20"/>
        </w:rPr>
        <w:t>Exercise Science</w:t>
      </w:r>
    </w:p>
    <w:p w14:paraId="64CC3688" w14:textId="0B38BDA1" w:rsidR="00E02BA4" w:rsidRPr="00E417A3" w:rsidRDefault="00E02BA4">
      <w:pPr>
        <w:pStyle w:val="ListBullet"/>
        <w:rPr>
          <w:sz w:val="20"/>
          <w:szCs w:val="20"/>
        </w:rPr>
      </w:pPr>
      <w:r>
        <w:rPr>
          <w:sz w:val="20"/>
          <w:szCs w:val="20"/>
        </w:rPr>
        <w:t>Honors College</w:t>
      </w:r>
    </w:p>
    <w:p w14:paraId="171B841C" w14:textId="77777777" w:rsidR="000A115A" w:rsidRPr="00E417A3" w:rsidRDefault="000A115A" w:rsidP="000A115A">
      <w:pPr>
        <w:pStyle w:val="ListBullet"/>
        <w:rPr>
          <w:sz w:val="20"/>
          <w:szCs w:val="20"/>
        </w:rPr>
      </w:pPr>
      <w:r w:rsidRPr="00E417A3">
        <w:rPr>
          <w:sz w:val="20"/>
          <w:szCs w:val="20"/>
        </w:rPr>
        <w:t>Transferred to UMKC</w:t>
      </w:r>
    </w:p>
    <w:p w14:paraId="15A7F4B3" w14:textId="77777777" w:rsidR="000A115A" w:rsidRPr="00E417A3" w:rsidRDefault="000A115A" w:rsidP="000A115A">
      <w:pPr>
        <w:pStyle w:val="Heading2"/>
        <w:rPr>
          <w:sz w:val="22"/>
          <w:szCs w:val="24"/>
        </w:rPr>
      </w:pPr>
      <w:r w:rsidRPr="00E417A3">
        <w:rPr>
          <w:sz w:val="22"/>
          <w:szCs w:val="24"/>
        </w:rPr>
        <w:t>Pleasant Hill high school 2011-2015</w:t>
      </w:r>
    </w:p>
    <w:p w14:paraId="6763384A" w14:textId="77777777" w:rsidR="000A115A" w:rsidRPr="00E417A3" w:rsidRDefault="000A115A" w:rsidP="000A115A">
      <w:pPr>
        <w:pStyle w:val="ListBullet"/>
        <w:rPr>
          <w:sz w:val="20"/>
          <w:szCs w:val="20"/>
        </w:rPr>
      </w:pPr>
      <w:r w:rsidRPr="00E417A3">
        <w:rPr>
          <w:sz w:val="20"/>
          <w:szCs w:val="20"/>
        </w:rPr>
        <w:t>High School Diploma Earned</w:t>
      </w:r>
    </w:p>
    <w:p w14:paraId="6629ED2A" w14:textId="0F6084E0" w:rsidR="00537DC3" w:rsidRPr="00537DC3" w:rsidRDefault="000A115A" w:rsidP="00537DC3">
      <w:pPr>
        <w:pStyle w:val="ListBullet"/>
        <w:rPr>
          <w:sz w:val="20"/>
          <w:szCs w:val="20"/>
        </w:rPr>
      </w:pPr>
      <w:r w:rsidRPr="00E417A3">
        <w:rPr>
          <w:sz w:val="20"/>
          <w:szCs w:val="20"/>
        </w:rPr>
        <w:t>Class Rank: 7/ GPA: 4.02</w:t>
      </w:r>
    </w:p>
    <w:sdt>
      <w:sdtPr>
        <w:rPr>
          <w:sz w:val="24"/>
          <w:szCs w:val="28"/>
        </w:rPr>
        <w:alias w:val="Experience:"/>
        <w:tag w:val="Experience:"/>
        <w:id w:val="171684534"/>
        <w:placeholder>
          <w:docPart w:val="FAE05BFD4E3F47B8BA44F78486B88D09"/>
        </w:placeholder>
        <w:temporary/>
        <w:showingPlcHdr/>
        <w15:appearance w15:val="hidden"/>
      </w:sdtPr>
      <w:sdtEndPr/>
      <w:sdtContent>
        <w:p w14:paraId="36ED450B" w14:textId="77777777" w:rsidR="006270A9" w:rsidRPr="00E417A3" w:rsidRDefault="009D5933">
          <w:pPr>
            <w:pStyle w:val="Heading1"/>
            <w:rPr>
              <w:sz w:val="24"/>
              <w:szCs w:val="28"/>
            </w:rPr>
          </w:pPr>
          <w:r w:rsidRPr="00E417A3">
            <w:rPr>
              <w:sz w:val="24"/>
              <w:szCs w:val="28"/>
            </w:rPr>
            <w:t>Experience</w:t>
          </w:r>
        </w:p>
      </w:sdtContent>
    </w:sdt>
    <w:p w14:paraId="6A4EB4A3" w14:textId="77777777" w:rsidR="00AC6D2D" w:rsidRPr="00E417A3" w:rsidRDefault="00AC6D2D" w:rsidP="00AC6D2D">
      <w:pPr>
        <w:pStyle w:val="Heading2"/>
        <w:rPr>
          <w:sz w:val="22"/>
          <w:szCs w:val="24"/>
        </w:rPr>
      </w:pPr>
      <w:r w:rsidRPr="00E417A3">
        <w:rPr>
          <w:sz w:val="22"/>
          <w:szCs w:val="24"/>
        </w:rPr>
        <w:t>Elite Soccer Development 2019-Current</w:t>
      </w:r>
    </w:p>
    <w:p w14:paraId="6874B70A" w14:textId="77777777" w:rsidR="00AC6D2D" w:rsidRPr="00E417A3" w:rsidRDefault="00AC6D2D" w:rsidP="00AC6D2D">
      <w:pPr>
        <w:pStyle w:val="ListBullet"/>
        <w:rPr>
          <w:sz w:val="20"/>
          <w:szCs w:val="20"/>
        </w:rPr>
      </w:pPr>
      <w:r w:rsidRPr="00E417A3">
        <w:rPr>
          <w:sz w:val="20"/>
          <w:szCs w:val="20"/>
        </w:rPr>
        <w:t>Owner/Instructor</w:t>
      </w:r>
    </w:p>
    <w:p w14:paraId="751CBB69" w14:textId="50178AB1" w:rsidR="00AC6D2D" w:rsidRPr="00AC6D2D" w:rsidRDefault="00AC6D2D" w:rsidP="00E417A3">
      <w:pPr>
        <w:pStyle w:val="ListBullet"/>
        <w:rPr>
          <w:sz w:val="20"/>
          <w:szCs w:val="20"/>
        </w:rPr>
      </w:pPr>
      <w:r w:rsidRPr="00E417A3">
        <w:rPr>
          <w:sz w:val="20"/>
          <w:szCs w:val="20"/>
        </w:rPr>
        <w:t>Small Group and Private Training</w:t>
      </w:r>
    </w:p>
    <w:p w14:paraId="1B8D7D89" w14:textId="534E1231" w:rsidR="00E417A3" w:rsidRPr="00E417A3" w:rsidRDefault="00C92537" w:rsidP="00E417A3">
      <w:pPr>
        <w:pStyle w:val="Heading2"/>
        <w:rPr>
          <w:sz w:val="22"/>
          <w:szCs w:val="24"/>
        </w:rPr>
      </w:pPr>
      <w:r>
        <w:rPr>
          <w:sz w:val="22"/>
          <w:szCs w:val="24"/>
        </w:rPr>
        <w:t>Heartland Soccer Association 2020 Spring</w:t>
      </w:r>
    </w:p>
    <w:p w14:paraId="1A918AF1" w14:textId="1E56B268" w:rsidR="00E417A3" w:rsidRPr="00C92537" w:rsidRDefault="00C92537" w:rsidP="00C92537">
      <w:pPr>
        <w:pStyle w:val="ListBullet"/>
        <w:rPr>
          <w:sz w:val="20"/>
          <w:szCs w:val="20"/>
        </w:rPr>
      </w:pPr>
      <w:r>
        <w:rPr>
          <w:sz w:val="20"/>
          <w:szCs w:val="20"/>
        </w:rPr>
        <w:t>Intern</w:t>
      </w:r>
    </w:p>
    <w:p w14:paraId="46BEE472" w14:textId="77777777" w:rsidR="00346779" w:rsidRPr="00E417A3" w:rsidRDefault="00346779" w:rsidP="00346779">
      <w:pPr>
        <w:pStyle w:val="Heading2"/>
        <w:rPr>
          <w:sz w:val="22"/>
          <w:szCs w:val="24"/>
        </w:rPr>
      </w:pPr>
      <w:r w:rsidRPr="00E417A3">
        <w:rPr>
          <w:sz w:val="22"/>
          <w:szCs w:val="24"/>
        </w:rPr>
        <w:t>Kc Athletics Soccer Club 2018 Fall-Current</w:t>
      </w:r>
    </w:p>
    <w:p w14:paraId="40743FC3" w14:textId="60EE4AC5" w:rsidR="00346779" w:rsidRPr="00346779" w:rsidRDefault="00346779" w:rsidP="00346779">
      <w:pPr>
        <w:pStyle w:val="ListBullet"/>
        <w:rPr>
          <w:sz w:val="20"/>
          <w:szCs w:val="20"/>
        </w:rPr>
      </w:pPr>
      <w:r w:rsidRPr="00E417A3">
        <w:rPr>
          <w:sz w:val="20"/>
          <w:szCs w:val="20"/>
        </w:rPr>
        <w:t>Goalkeeper Coach</w:t>
      </w:r>
    </w:p>
    <w:p w14:paraId="477E7D6E" w14:textId="7A42492E" w:rsidR="001D682E" w:rsidRPr="00E417A3" w:rsidRDefault="00587F04" w:rsidP="001D682E">
      <w:pPr>
        <w:pStyle w:val="Heading2"/>
        <w:rPr>
          <w:sz w:val="22"/>
          <w:szCs w:val="24"/>
        </w:rPr>
      </w:pPr>
      <w:r w:rsidRPr="00E417A3">
        <w:rPr>
          <w:sz w:val="22"/>
          <w:szCs w:val="24"/>
        </w:rPr>
        <w:t>Pleasant hill high school 2018 spring-</w:t>
      </w:r>
      <w:r w:rsidR="00AD0D1A" w:rsidRPr="00E417A3">
        <w:rPr>
          <w:sz w:val="22"/>
          <w:szCs w:val="24"/>
        </w:rPr>
        <w:t>Spring 2019</w:t>
      </w:r>
    </w:p>
    <w:p w14:paraId="5A9EB4E8" w14:textId="77777777" w:rsidR="001D682E" w:rsidRPr="00E417A3" w:rsidRDefault="000E6808" w:rsidP="001D682E">
      <w:pPr>
        <w:pStyle w:val="ListBullet"/>
        <w:rPr>
          <w:sz w:val="20"/>
          <w:szCs w:val="20"/>
        </w:rPr>
      </w:pPr>
      <w:r w:rsidRPr="00E417A3">
        <w:rPr>
          <w:sz w:val="20"/>
          <w:szCs w:val="20"/>
        </w:rPr>
        <w:t xml:space="preserve">Assistant Coach </w:t>
      </w:r>
      <w:r w:rsidR="00587F04" w:rsidRPr="00E417A3">
        <w:rPr>
          <w:sz w:val="20"/>
          <w:szCs w:val="20"/>
        </w:rPr>
        <w:t>–</w:t>
      </w:r>
      <w:r w:rsidRPr="00E417A3">
        <w:rPr>
          <w:sz w:val="20"/>
          <w:szCs w:val="20"/>
        </w:rPr>
        <w:t xml:space="preserve"> </w:t>
      </w:r>
      <w:r w:rsidR="00587F04" w:rsidRPr="00E417A3">
        <w:rPr>
          <w:sz w:val="20"/>
          <w:szCs w:val="20"/>
        </w:rPr>
        <w:t>Girls Varsity Soccer</w:t>
      </w:r>
    </w:p>
    <w:p w14:paraId="1DAE8C39" w14:textId="77777777" w:rsidR="00B0194D" w:rsidRPr="00E417A3" w:rsidRDefault="00B0194D" w:rsidP="00B0194D">
      <w:pPr>
        <w:pStyle w:val="Heading2"/>
        <w:rPr>
          <w:sz w:val="22"/>
          <w:szCs w:val="24"/>
        </w:rPr>
      </w:pPr>
      <w:r w:rsidRPr="00E417A3">
        <w:rPr>
          <w:sz w:val="22"/>
          <w:szCs w:val="24"/>
        </w:rPr>
        <w:t>Grandview High school spring 2017</w:t>
      </w:r>
    </w:p>
    <w:p w14:paraId="3DC3DAD2" w14:textId="282426CF" w:rsidR="00B0194D" w:rsidRPr="00E417A3" w:rsidRDefault="00B0194D" w:rsidP="00B0194D">
      <w:pPr>
        <w:pStyle w:val="ListBullet"/>
        <w:rPr>
          <w:sz w:val="20"/>
          <w:szCs w:val="20"/>
        </w:rPr>
      </w:pPr>
      <w:r w:rsidRPr="00E417A3">
        <w:rPr>
          <w:sz w:val="20"/>
          <w:szCs w:val="20"/>
        </w:rPr>
        <w:t>Volunteer Assistant Coach- Girls Varsity Soccer</w:t>
      </w:r>
    </w:p>
    <w:p w14:paraId="4BF4C2D7" w14:textId="56828D9C" w:rsidR="001D682E" w:rsidRPr="00E417A3" w:rsidRDefault="001D682E" w:rsidP="001D682E">
      <w:pPr>
        <w:pStyle w:val="Heading2"/>
        <w:rPr>
          <w:sz w:val="22"/>
          <w:szCs w:val="24"/>
        </w:rPr>
      </w:pPr>
      <w:r w:rsidRPr="00E417A3">
        <w:rPr>
          <w:sz w:val="22"/>
          <w:szCs w:val="24"/>
        </w:rPr>
        <w:t>University of missouri-kansas city 2017-</w:t>
      </w:r>
      <w:r w:rsidR="00037140">
        <w:rPr>
          <w:sz w:val="22"/>
          <w:szCs w:val="24"/>
        </w:rPr>
        <w:t>2020</w:t>
      </w:r>
    </w:p>
    <w:p w14:paraId="07E3825B" w14:textId="77777777" w:rsidR="006270A9" w:rsidRPr="00E417A3" w:rsidRDefault="001D682E">
      <w:pPr>
        <w:pStyle w:val="ListBullet"/>
        <w:rPr>
          <w:sz w:val="20"/>
          <w:szCs w:val="20"/>
        </w:rPr>
      </w:pPr>
      <w:r w:rsidRPr="00E417A3">
        <w:rPr>
          <w:sz w:val="20"/>
          <w:szCs w:val="20"/>
        </w:rPr>
        <w:t>NCAA Division I Men’s Soccer Team</w:t>
      </w:r>
    </w:p>
    <w:p w14:paraId="3E0CA524" w14:textId="34BABA20" w:rsidR="001D682E" w:rsidRDefault="001D682E">
      <w:pPr>
        <w:pStyle w:val="ListBullet"/>
        <w:rPr>
          <w:sz w:val="20"/>
          <w:szCs w:val="20"/>
        </w:rPr>
      </w:pPr>
      <w:r w:rsidRPr="00E417A3">
        <w:rPr>
          <w:sz w:val="20"/>
          <w:szCs w:val="20"/>
        </w:rPr>
        <w:t>Position: Goalkeeper</w:t>
      </w:r>
    </w:p>
    <w:p w14:paraId="7A831BD0" w14:textId="2E065C83" w:rsidR="00E9002B" w:rsidRPr="00E417A3" w:rsidRDefault="00E9002B">
      <w:pPr>
        <w:pStyle w:val="ListBullet"/>
        <w:rPr>
          <w:sz w:val="20"/>
          <w:szCs w:val="20"/>
        </w:rPr>
      </w:pPr>
      <w:r>
        <w:rPr>
          <w:sz w:val="20"/>
          <w:szCs w:val="20"/>
        </w:rPr>
        <w:t>Kickin’ Roo Award Recipient 2018</w:t>
      </w:r>
    </w:p>
    <w:p w14:paraId="062825E1" w14:textId="556E2C11" w:rsidR="000F4BA1" w:rsidRPr="00E417A3" w:rsidRDefault="00B0194D" w:rsidP="000F4BA1">
      <w:pPr>
        <w:pStyle w:val="Heading2"/>
        <w:rPr>
          <w:sz w:val="22"/>
          <w:szCs w:val="24"/>
        </w:rPr>
      </w:pPr>
      <w:r w:rsidRPr="00E417A3">
        <w:rPr>
          <w:sz w:val="22"/>
          <w:szCs w:val="24"/>
        </w:rPr>
        <w:t>Greenville university</w:t>
      </w:r>
      <w:r w:rsidR="000F4BA1" w:rsidRPr="00E417A3">
        <w:rPr>
          <w:sz w:val="22"/>
          <w:szCs w:val="24"/>
        </w:rPr>
        <w:t xml:space="preserve"> </w:t>
      </w:r>
      <w:r w:rsidRPr="00E417A3">
        <w:rPr>
          <w:sz w:val="22"/>
          <w:szCs w:val="24"/>
        </w:rPr>
        <w:t>2015-2016</w:t>
      </w:r>
    </w:p>
    <w:p w14:paraId="4D41ED5F" w14:textId="467EC78A" w:rsidR="000F4BA1" w:rsidRPr="00E417A3" w:rsidRDefault="00B0194D" w:rsidP="000F4BA1">
      <w:pPr>
        <w:pStyle w:val="ListBullet"/>
        <w:rPr>
          <w:sz w:val="20"/>
          <w:szCs w:val="20"/>
        </w:rPr>
      </w:pPr>
      <w:r w:rsidRPr="00E417A3">
        <w:rPr>
          <w:sz w:val="20"/>
          <w:szCs w:val="20"/>
        </w:rPr>
        <w:t>NCAA Division III Men’s Soccer Team</w:t>
      </w:r>
    </w:p>
    <w:p w14:paraId="753C3E09" w14:textId="087F6688" w:rsidR="000F4BA1" w:rsidRPr="00E417A3" w:rsidRDefault="00B0194D" w:rsidP="000F4BA1">
      <w:pPr>
        <w:pStyle w:val="ListBullet"/>
        <w:rPr>
          <w:sz w:val="20"/>
          <w:szCs w:val="20"/>
        </w:rPr>
      </w:pPr>
      <w:r w:rsidRPr="00E417A3">
        <w:rPr>
          <w:sz w:val="20"/>
          <w:szCs w:val="20"/>
        </w:rPr>
        <w:t>Position: Goalkeeper</w:t>
      </w:r>
    </w:p>
    <w:p w14:paraId="1A8D2369" w14:textId="0B3F6179" w:rsidR="00B0194D" w:rsidRPr="00E417A3" w:rsidRDefault="00B0194D" w:rsidP="000F4BA1">
      <w:pPr>
        <w:pStyle w:val="ListBullet"/>
        <w:rPr>
          <w:sz w:val="20"/>
          <w:szCs w:val="20"/>
        </w:rPr>
      </w:pPr>
      <w:r w:rsidRPr="00E417A3">
        <w:rPr>
          <w:sz w:val="20"/>
          <w:szCs w:val="20"/>
        </w:rPr>
        <w:t>NCCAA National Defensive Player of the Week</w:t>
      </w:r>
    </w:p>
    <w:p w14:paraId="198B1FB3" w14:textId="22B57191" w:rsidR="00B0194D" w:rsidRPr="00E417A3" w:rsidRDefault="00B0194D" w:rsidP="000F4BA1">
      <w:pPr>
        <w:pStyle w:val="ListBullet"/>
        <w:rPr>
          <w:sz w:val="20"/>
          <w:szCs w:val="20"/>
        </w:rPr>
      </w:pPr>
      <w:r w:rsidRPr="00E417A3">
        <w:rPr>
          <w:sz w:val="20"/>
          <w:szCs w:val="20"/>
        </w:rPr>
        <w:t>SLIAC All Conference Team/ SLIAC Newcomer of the Year Finalist</w:t>
      </w:r>
    </w:p>
    <w:p w14:paraId="6AF99FD7" w14:textId="74D55046" w:rsidR="000E6808" w:rsidRDefault="000E6808" w:rsidP="000E6808">
      <w:pPr>
        <w:pStyle w:val="ListBullet"/>
        <w:numPr>
          <w:ilvl w:val="0"/>
          <w:numId w:val="0"/>
        </w:numPr>
        <w:ind w:left="216" w:hanging="216"/>
      </w:pPr>
    </w:p>
    <w:p w14:paraId="16E9BD78" w14:textId="77777777" w:rsidR="001D682E" w:rsidRPr="001B29CF" w:rsidRDefault="001D682E" w:rsidP="00537DC3">
      <w:pPr>
        <w:pStyle w:val="ListBullet"/>
        <w:numPr>
          <w:ilvl w:val="0"/>
          <w:numId w:val="0"/>
        </w:numPr>
      </w:pPr>
    </w:p>
    <w:sectPr w:rsidR="001D682E" w:rsidRPr="001B29CF" w:rsidSect="00617B26">
      <w:footerReference w:type="default" r:id="rId8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D55790" w14:textId="77777777" w:rsidR="008337EE" w:rsidRDefault="008337EE">
      <w:pPr>
        <w:spacing w:after="0"/>
      </w:pPr>
      <w:r>
        <w:separator/>
      </w:r>
    </w:p>
  </w:endnote>
  <w:endnote w:type="continuationSeparator" w:id="0">
    <w:p w14:paraId="30D31848" w14:textId="77777777" w:rsidR="008337EE" w:rsidRDefault="008337E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723F92" w14:textId="77777777"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F5040C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50590F" w14:textId="77777777" w:rsidR="008337EE" w:rsidRDefault="008337EE">
      <w:pPr>
        <w:spacing w:after="0"/>
      </w:pPr>
      <w:r>
        <w:separator/>
      </w:r>
    </w:p>
  </w:footnote>
  <w:footnote w:type="continuationSeparator" w:id="0">
    <w:p w14:paraId="40FD5D0F" w14:textId="77777777" w:rsidR="008337EE" w:rsidRDefault="008337E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9E5B4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19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6"/>
  </w:num>
  <w:num w:numId="16">
    <w:abstractNumId w:val="12"/>
  </w:num>
  <w:num w:numId="17">
    <w:abstractNumId w:val="15"/>
  </w:num>
  <w:num w:numId="18">
    <w:abstractNumId w:val="10"/>
  </w:num>
  <w:num w:numId="19">
    <w:abstractNumId w:val="19"/>
  </w:num>
  <w:num w:numId="20">
    <w:abstractNumId w:val="17"/>
  </w:num>
  <w:num w:numId="21">
    <w:abstractNumId w:val="11"/>
  </w:num>
  <w:num w:numId="22">
    <w:abstractNumId w:val="14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0E6"/>
    <w:rsid w:val="00037140"/>
    <w:rsid w:val="000A115A"/>
    <w:rsid w:val="000A4F59"/>
    <w:rsid w:val="000E6808"/>
    <w:rsid w:val="000F4BA1"/>
    <w:rsid w:val="00141A4C"/>
    <w:rsid w:val="001B29CF"/>
    <w:rsid w:val="001D682E"/>
    <w:rsid w:val="002272C6"/>
    <w:rsid w:val="00236390"/>
    <w:rsid w:val="00241E77"/>
    <w:rsid w:val="00242918"/>
    <w:rsid w:val="0028220F"/>
    <w:rsid w:val="00295D69"/>
    <w:rsid w:val="002D15A8"/>
    <w:rsid w:val="00346779"/>
    <w:rsid w:val="00356C14"/>
    <w:rsid w:val="004052EE"/>
    <w:rsid w:val="00537DC3"/>
    <w:rsid w:val="00586832"/>
    <w:rsid w:val="00587F04"/>
    <w:rsid w:val="00617B26"/>
    <w:rsid w:val="006270A9"/>
    <w:rsid w:val="00675956"/>
    <w:rsid w:val="00681034"/>
    <w:rsid w:val="006B653B"/>
    <w:rsid w:val="007E01AA"/>
    <w:rsid w:val="007F2C83"/>
    <w:rsid w:val="00816216"/>
    <w:rsid w:val="008337EE"/>
    <w:rsid w:val="0087734B"/>
    <w:rsid w:val="00880353"/>
    <w:rsid w:val="00897FCD"/>
    <w:rsid w:val="009030DC"/>
    <w:rsid w:val="00955D22"/>
    <w:rsid w:val="009D5933"/>
    <w:rsid w:val="009E0765"/>
    <w:rsid w:val="009E3E0F"/>
    <w:rsid w:val="00A14776"/>
    <w:rsid w:val="00A44C9F"/>
    <w:rsid w:val="00A74932"/>
    <w:rsid w:val="00AC5639"/>
    <w:rsid w:val="00AC6D2D"/>
    <w:rsid w:val="00AD0D1A"/>
    <w:rsid w:val="00B0194D"/>
    <w:rsid w:val="00B25ED1"/>
    <w:rsid w:val="00BA68C2"/>
    <w:rsid w:val="00BD768D"/>
    <w:rsid w:val="00C15202"/>
    <w:rsid w:val="00C42A62"/>
    <w:rsid w:val="00C61F8E"/>
    <w:rsid w:val="00C670E6"/>
    <w:rsid w:val="00C81802"/>
    <w:rsid w:val="00C92537"/>
    <w:rsid w:val="00CA5894"/>
    <w:rsid w:val="00CC7674"/>
    <w:rsid w:val="00CD378B"/>
    <w:rsid w:val="00E02BA4"/>
    <w:rsid w:val="00E417A3"/>
    <w:rsid w:val="00E81FA4"/>
    <w:rsid w:val="00E83E4B"/>
    <w:rsid w:val="00E9002B"/>
    <w:rsid w:val="00EF51B0"/>
    <w:rsid w:val="00F3243B"/>
    <w:rsid w:val="00F5040C"/>
    <w:rsid w:val="00F82E59"/>
    <w:rsid w:val="00F94F08"/>
    <w:rsid w:val="00F96216"/>
    <w:rsid w:val="00FA317E"/>
    <w:rsid w:val="00FC1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21F46F"/>
  <w15:chartTrackingRefBased/>
  <w15:docId w15:val="{C9A47D62-1255-491E-86AD-AF1CF5DDA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paragraph" w:styleId="ListParagraph">
    <w:name w:val="List Paragraph"/>
    <w:basedOn w:val="Normal"/>
    <w:uiPriority w:val="34"/>
    <w:unhideWhenUsed/>
    <w:qFormat/>
    <w:rsid w:val="001D68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anbh24\AppData\Roaming\Microsoft\Templates\Resume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FE366480A991464183701539537BE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AB7B0C-3C05-4840-AE25-11720A334D28}"/>
      </w:docPartPr>
      <w:docPartBody>
        <w:p w:rsidR="000F02CB" w:rsidRDefault="00E943D2">
          <w:pPr>
            <w:pStyle w:val="FE366480A991464183701539537BE275"/>
          </w:pPr>
          <w:r>
            <w:t>Education</w:t>
          </w:r>
        </w:p>
      </w:docPartBody>
    </w:docPart>
    <w:docPart>
      <w:docPartPr>
        <w:name w:val="FAE05BFD4E3F47B8BA44F78486B88D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DDBE2D-7011-4023-9B46-95CBC7B5207A}"/>
      </w:docPartPr>
      <w:docPartBody>
        <w:p w:rsidR="000F02CB" w:rsidRDefault="00E943D2">
          <w:pPr>
            <w:pStyle w:val="FAE05BFD4E3F47B8BA44F78486B88D09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755"/>
    <w:rsid w:val="00023857"/>
    <w:rsid w:val="00035E64"/>
    <w:rsid w:val="00092A35"/>
    <w:rsid w:val="000F02CB"/>
    <w:rsid w:val="00560A76"/>
    <w:rsid w:val="00903172"/>
    <w:rsid w:val="00915CB2"/>
    <w:rsid w:val="00C0287F"/>
    <w:rsid w:val="00C46585"/>
    <w:rsid w:val="00CA7755"/>
    <w:rsid w:val="00E75AE1"/>
    <w:rsid w:val="00E94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863D31FBB1A47CDB8421A5DA629D083">
    <w:name w:val="8863D31FBB1A47CDB8421A5DA629D083"/>
  </w:style>
  <w:style w:type="paragraph" w:customStyle="1" w:styleId="54A164CEF70E46B08BE6EB3837EE0F56">
    <w:name w:val="54A164CEF70E46B08BE6EB3837EE0F56"/>
  </w:style>
  <w:style w:type="paragraph" w:customStyle="1" w:styleId="D6F0016B8E6944A5A459DCC7583F8762">
    <w:name w:val="D6F0016B8E6944A5A459DCC7583F8762"/>
  </w:style>
  <w:style w:type="paragraph" w:customStyle="1" w:styleId="4DA950AABA624BD5A0562E7C77B43C6D">
    <w:name w:val="4DA950AABA624BD5A0562E7C77B43C6D"/>
  </w:style>
  <w:style w:type="paragraph" w:customStyle="1" w:styleId="920D6A94EB044753BAA638C1B1A78427">
    <w:name w:val="920D6A94EB044753BAA638C1B1A78427"/>
  </w:style>
  <w:style w:type="paragraph" w:customStyle="1" w:styleId="69BED3B78FA14221BE064153E78C61A6">
    <w:name w:val="69BED3B78FA14221BE064153E78C61A6"/>
  </w:style>
  <w:style w:type="paragraph" w:customStyle="1" w:styleId="FE366480A991464183701539537BE275">
    <w:name w:val="FE366480A991464183701539537BE275"/>
  </w:style>
  <w:style w:type="paragraph" w:customStyle="1" w:styleId="463C08B189AC4ACF962BCE731F346420">
    <w:name w:val="463C08B189AC4ACF962BCE731F346420"/>
  </w:style>
  <w:style w:type="paragraph" w:customStyle="1" w:styleId="BE59004B8C4A47D2A493EB91B706B791">
    <w:name w:val="BE59004B8C4A47D2A493EB91B706B791"/>
  </w:style>
  <w:style w:type="paragraph" w:customStyle="1" w:styleId="AA266164BACB4BDA9C514E59887CF7DD">
    <w:name w:val="AA266164BACB4BDA9C514E59887CF7DD"/>
  </w:style>
  <w:style w:type="paragraph" w:customStyle="1" w:styleId="0557BC8F287D4DE2805F4922A2F27455">
    <w:name w:val="0557BC8F287D4DE2805F4922A2F27455"/>
  </w:style>
  <w:style w:type="paragraph" w:customStyle="1" w:styleId="B90D46D5B4534AFEA3C2FCEBCD2A1FDC">
    <w:name w:val="B90D46D5B4534AFEA3C2FCEBCD2A1FDC"/>
  </w:style>
  <w:style w:type="paragraph" w:customStyle="1" w:styleId="72C5F4C9CA5244238B8BCA12B6F54CEE">
    <w:name w:val="72C5F4C9CA5244238B8BCA12B6F54CEE"/>
  </w:style>
  <w:style w:type="paragraph" w:customStyle="1" w:styleId="053CDD4910974E5A817EA978D6AEAE78">
    <w:name w:val="053CDD4910974E5A817EA978D6AEAE78"/>
  </w:style>
  <w:style w:type="paragraph" w:customStyle="1" w:styleId="BCBD1F1560E949DD9670D920C247F594">
    <w:name w:val="BCBD1F1560E949DD9670D920C247F594"/>
  </w:style>
  <w:style w:type="paragraph" w:customStyle="1" w:styleId="1917C0D238384B029ADD79CA40229C4B">
    <w:name w:val="1917C0D238384B029ADD79CA40229C4B"/>
  </w:style>
  <w:style w:type="paragraph" w:customStyle="1" w:styleId="FCE7211E4FDC4E00A2D54234CBBAD8EB">
    <w:name w:val="FCE7211E4FDC4E00A2D54234CBBAD8EB"/>
  </w:style>
  <w:style w:type="paragraph" w:customStyle="1" w:styleId="B5AF6894168F4FA4BF46888B2D32B62D">
    <w:name w:val="B5AF6894168F4FA4BF46888B2D32B62D"/>
  </w:style>
  <w:style w:type="paragraph" w:customStyle="1" w:styleId="FB28261631074E2F8A6A266CE8424D46">
    <w:name w:val="FB28261631074E2F8A6A266CE8424D46"/>
  </w:style>
  <w:style w:type="paragraph" w:customStyle="1" w:styleId="2D748A4E9A014688A41C3759CAEA7547">
    <w:name w:val="2D748A4E9A014688A41C3759CAEA7547"/>
  </w:style>
  <w:style w:type="paragraph" w:customStyle="1" w:styleId="FB30BC3EF4AB419E8DE355045DDE8DC2">
    <w:name w:val="FB30BC3EF4AB419E8DE355045DDE8DC2"/>
  </w:style>
  <w:style w:type="paragraph" w:customStyle="1" w:styleId="D90718536F3E4079876664B06F500DE1">
    <w:name w:val="D90718536F3E4079876664B06F500DE1"/>
  </w:style>
  <w:style w:type="paragraph" w:customStyle="1" w:styleId="76AEF84E12094788A72CC87C14F89300">
    <w:name w:val="76AEF84E12094788A72CC87C14F89300"/>
  </w:style>
  <w:style w:type="paragraph" w:customStyle="1" w:styleId="E2A7225308F641EBAE7139B449C242B8">
    <w:name w:val="E2A7225308F641EBAE7139B449C242B8"/>
  </w:style>
  <w:style w:type="paragraph" w:customStyle="1" w:styleId="FAE05BFD4E3F47B8BA44F78486B88D09">
    <w:name w:val="FAE05BFD4E3F47B8BA44F78486B88D09"/>
  </w:style>
  <w:style w:type="paragraph" w:customStyle="1" w:styleId="62148F55E08645DF9ED513999839C893">
    <w:name w:val="62148F55E08645DF9ED513999839C893"/>
  </w:style>
  <w:style w:type="paragraph" w:customStyle="1" w:styleId="29D5C2F20F9146F9B722A32C27D9AE82">
    <w:name w:val="29D5C2F20F9146F9B722A32C27D9AE82"/>
  </w:style>
  <w:style w:type="paragraph" w:customStyle="1" w:styleId="7A1C1765CE944EF4BA442AE0E6D9CE40">
    <w:name w:val="7A1C1765CE944EF4BA442AE0E6D9CE40"/>
  </w:style>
  <w:style w:type="paragraph" w:customStyle="1" w:styleId="7FB102FCF6BE4DF39969AA9CAA27AAB4">
    <w:name w:val="7FB102FCF6BE4DF39969AA9CAA27AAB4"/>
  </w:style>
  <w:style w:type="paragraph" w:customStyle="1" w:styleId="1C506C3F6AFC4BBFBECB90439778BCA3">
    <w:name w:val="1C506C3F6AFC4BBFBECB90439778BCA3"/>
  </w:style>
  <w:style w:type="paragraph" w:customStyle="1" w:styleId="F40B598AB1704066BCA9059BEA2022E9">
    <w:name w:val="F40B598AB1704066BCA9059BEA2022E9"/>
  </w:style>
  <w:style w:type="paragraph" w:customStyle="1" w:styleId="BAFBCD61CBBB437DBC7726CF0DDDFAB7">
    <w:name w:val="BAFBCD61CBBB437DBC7726CF0DDDFAB7"/>
  </w:style>
  <w:style w:type="paragraph" w:customStyle="1" w:styleId="B4466D203FE6455791BA7B6257A6E172">
    <w:name w:val="B4466D203FE6455791BA7B6257A6E172"/>
  </w:style>
  <w:style w:type="paragraph" w:customStyle="1" w:styleId="50BDF108385D42AFA08C2F7226B48860">
    <w:name w:val="50BDF108385D42AFA08C2F7226B48860"/>
    <w:rsid w:val="00CA7755"/>
  </w:style>
  <w:style w:type="paragraph" w:customStyle="1" w:styleId="E914C50A679C4DE8A148C1D32867308A">
    <w:name w:val="E914C50A679C4DE8A148C1D32867308A"/>
    <w:rsid w:val="00CA7755"/>
  </w:style>
  <w:style w:type="paragraph" w:customStyle="1" w:styleId="AEDCC383C39E4EA8B5E191C1C8E4609A">
    <w:name w:val="AEDCC383C39E4EA8B5E191C1C8E4609A"/>
    <w:rsid w:val="00CA7755"/>
  </w:style>
  <w:style w:type="paragraph" w:customStyle="1" w:styleId="3C2DD858D0264C768CDD3111433DCDD2">
    <w:name w:val="3C2DD858D0264C768CDD3111433DCDD2"/>
    <w:rsid w:val="00CA7755"/>
  </w:style>
  <w:style w:type="paragraph" w:customStyle="1" w:styleId="0F10EACA206042FF8E4EA0004FEA15D4">
    <w:name w:val="0F10EACA206042FF8E4EA0004FEA15D4"/>
    <w:rsid w:val="00CA7755"/>
  </w:style>
  <w:style w:type="paragraph" w:customStyle="1" w:styleId="2D242AF6A213404DB8269016A5715543">
    <w:name w:val="2D242AF6A213404DB8269016A5715543"/>
    <w:rsid w:val="00CA7755"/>
  </w:style>
  <w:style w:type="paragraph" w:customStyle="1" w:styleId="1B95E51497A34BE581ADEA2F9DFA63D1">
    <w:name w:val="1B95E51497A34BE581ADEA2F9DFA63D1"/>
    <w:rsid w:val="00CA7755"/>
  </w:style>
  <w:style w:type="paragraph" w:customStyle="1" w:styleId="B8FF0992C48A48CE98221DA83DB5BF78">
    <w:name w:val="B8FF0992C48A48CE98221DA83DB5BF78"/>
    <w:rsid w:val="00CA7755"/>
  </w:style>
  <w:style w:type="paragraph" w:customStyle="1" w:styleId="E4C55DDAE9CE45CE979CFDC9B13CEE9D">
    <w:name w:val="E4C55DDAE9CE45CE979CFDC9B13CEE9D"/>
    <w:rsid w:val="00CA7755"/>
  </w:style>
  <w:style w:type="paragraph" w:customStyle="1" w:styleId="4BA08E204D4F41658A2F9F251EF75722">
    <w:name w:val="4BA08E204D4F41658A2F9F251EF75722"/>
    <w:rsid w:val="00CA7755"/>
  </w:style>
  <w:style w:type="paragraph" w:customStyle="1" w:styleId="AE264F9B8448479E985518612ABA9CE4">
    <w:name w:val="AE264F9B8448479E985518612ABA9CE4"/>
    <w:rsid w:val="00CA7755"/>
  </w:style>
  <w:style w:type="paragraph" w:customStyle="1" w:styleId="584819C6E10D4208A8A349F1A3FB6890">
    <w:name w:val="584819C6E10D4208A8A349F1A3FB6890"/>
    <w:rsid w:val="00CA7755"/>
  </w:style>
  <w:style w:type="paragraph" w:customStyle="1" w:styleId="CDFA52F1052B48F89B5A7C5B45BBD48F">
    <w:name w:val="CDFA52F1052B48F89B5A7C5B45BBD48F"/>
    <w:rsid w:val="00CA7755"/>
  </w:style>
  <w:style w:type="paragraph" w:customStyle="1" w:styleId="B97C7A4092CA4FE3967B58389FF135D4">
    <w:name w:val="B97C7A4092CA4FE3967B58389FF135D4"/>
    <w:rsid w:val="00CA7755"/>
  </w:style>
  <w:style w:type="paragraph" w:customStyle="1" w:styleId="639F4CCBC24849C8839C79ED2F59DC3D">
    <w:name w:val="639F4CCBC24849C8839C79ED2F59DC3D"/>
    <w:rsid w:val="00CA7755"/>
  </w:style>
  <w:style w:type="paragraph" w:customStyle="1" w:styleId="48E9E13A3D474C78B602EB93A9879CC5">
    <w:name w:val="48E9E13A3D474C78B602EB93A9879CC5"/>
    <w:rsid w:val="00CA7755"/>
  </w:style>
  <w:style w:type="paragraph" w:customStyle="1" w:styleId="875A535347894E688C37ACFCDB6268CE">
    <w:name w:val="875A535347894E688C37ACFCDB6268CE"/>
    <w:rsid w:val="00CA7755"/>
  </w:style>
  <w:style w:type="paragraph" w:customStyle="1" w:styleId="67D75BF42D1E48E7832413B9042F37B6">
    <w:name w:val="67D75BF42D1E48E7832413B9042F37B6"/>
    <w:rsid w:val="00CA775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9EE58D-9FDE-49FD-B670-429C9353A2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</Template>
  <TotalTime>737</TotalTime>
  <Pages>2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Ian Hodge</dc:creator>
  <cp:keywords/>
  <cp:lastModifiedBy>Ian Hodge</cp:lastModifiedBy>
  <cp:revision>17</cp:revision>
  <cp:lastPrinted>2019-10-30T21:53:00Z</cp:lastPrinted>
  <dcterms:created xsi:type="dcterms:W3CDTF">2019-07-07T18:16:00Z</dcterms:created>
  <dcterms:modified xsi:type="dcterms:W3CDTF">2020-08-10T21:05:00Z</dcterms:modified>
  <cp:version/>
</cp:coreProperties>
</file>